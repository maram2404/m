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690E53" w14:textId="77777777" w:rsidR="00154224" w:rsidRPr="00DB6683" w:rsidRDefault="00154224">
      <w:pPr>
        <w:rPr>
          <w:sz w:val="24"/>
        </w:rPr>
      </w:pPr>
      <w:r w:rsidRPr="00DB6683">
        <w:rPr>
          <w:noProof/>
          <w:sz w:val="24"/>
          <w:lang w:val="en-AU" w:eastAsia="en-AU"/>
        </w:rPr>
        <mc:AlternateContent>
          <mc:Choice Requires="wpg">
            <w:drawing>
              <wp:anchor distT="0" distB="0" distL="114300" distR="114300" simplePos="0" relativeHeight="251663360" behindDoc="1" locked="1" layoutInCell="1" allowOverlap="1" wp14:anchorId="1333480C" wp14:editId="315FAB95">
                <wp:simplePos x="0" y="0"/>
                <wp:positionH relativeFrom="margi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2" name="Group 1" descr="Decorative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1132" cy="10053322"/>
                        </a:xfrm>
                      </wpg:grpSpPr>
                      <wps:wsp>
                        <wps:cNvPr id="3" name="Shape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4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5" name="Shape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906E1" id="Group 1" o:spid="_x0000_s1026" alt="Decorative" style="position:absolute;margin-left:-36pt;margin-top:-36pt;width:612pt;height:11in;z-index:-251653120;mso-position-horizontal-relative:margin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">
                <v:shape id="Shap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Shap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margin"/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5395"/>
        <w:gridCol w:w="5395"/>
      </w:tblGrid>
      <w:tr w:rsidR="00A81248" w:rsidRPr="00DB6683" w14:paraId="7D658C03" w14:textId="77777777" w:rsidTr="5B962731">
        <w:tc>
          <w:tcPr>
            <w:tcW w:w="5395" w:type="dxa"/>
          </w:tcPr>
          <w:p w14:paraId="2C576FF4" w14:textId="77777777" w:rsidR="00A81248" w:rsidRPr="00DB6683" w:rsidRDefault="00A81248" w:rsidP="00A81248">
            <w:pPr>
              <w:pStyle w:val="GraphicAnchor"/>
              <w:rPr>
                <w:sz w:val="24"/>
              </w:rPr>
            </w:pPr>
          </w:p>
        </w:tc>
        <w:tc>
          <w:tcPr>
            <w:tcW w:w="5395" w:type="dxa"/>
          </w:tcPr>
          <w:p w14:paraId="316EA966" w14:textId="77777777" w:rsidR="00A81248" w:rsidRPr="00DB6683" w:rsidRDefault="00A81248" w:rsidP="00A81248">
            <w:pPr>
              <w:pStyle w:val="GraphicAnchor"/>
              <w:rPr>
                <w:sz w:val="24"/>
              </w:rPr>
            </w:pPr>
          </w:p>
        </w:tc>
      </w:tr>
      <w:tr w:rsidR="00A81248" w:rsidRPr="00DB6683" w14:paraId="0E7AE619" w14:textId="77777777" w:rsidTr="5B962731">
        <w:trPr>
          <w:trHeight w:val="2719"/>
        </w:trPr>
        <w:tc>
          <w:tcPr>
            <w:tcW w:w="5395" w:type="dxa"/>
          </w:tcPr>
          <w:p w14:paraId="556FFFF3" w14:textId="285E443C" w:rsidR="00DB6683" w:rsidRPr="00DB6683" w:rsidRDefault="00DB6683" w:rsidP="00DB6683">
            <w:pPr>
              <w:pStyle w:val="Heading1"/>
              <w:jc w:val="center"/>
              <w:rPr>
                <w:bCs/>
                <w:sz w:val="24"/>
                <w:szCs w:val="24"/>
              </w:rPr>
            </w:pPr>
            <w:r w:rsidRPr="00DB6683">
              <w:rPr>
                <w:bCs/>
                <w:sz w:val="24"/>
                <w:szCs w:val="24"/>
              </w:rPr>
              <w:t>University of Jeddah</w:t>
            </w:r>
          </w:p>
          <w:p w14:paraId="44BAEC83" w14:textId="77777777" w:rsidR="00DB6683" w:rsidRPr="00DB6683" w:rsidRDefault="00DB6683" w:rsidP="00DB6683">
            <w:pPr>
              <w:pStyle w:val="Heading1"/>
              <w:jc w:val="center"/>
              <w:rPr>
                <w:bCs/>
                <w:sz w:val="24"/>
                <w:szCs w:val="24"/>
              </w:rPr>
            </w:pPr>
            <w:r w:rsidRPr="00DB6683">
              <w:rPr>
                <w:bCs/>
                <w:sz w:val="24"/>
                <w:szCs w:val="24"/>
              </w:rPr>
              <w:t>College of Computer Science and Engineering</w:t>
            </w:r>
          </w:p>
          <w:p w14:paraId="52103242" w14:textId="77777777" w:rsidR="00DB6683" w:rsidRPr="00DB6683" w:rsidRDefault="00DB6683" w:rsidP="00DB6683">
            <w:pPr>
              <w:pStyle w:val="Heading1"/>
              <w:jc w:val="center"/>
              <w:rPr>
                <w:bCs/>
                <w:sz w:val="24"/>
                <w:szCs w:val="24"/>
              </w:rPr>
            </w:pPr>
            <w:r w:rsidRPr="00DB6683">
              <w:rPr>
                <w:bCs/>
                <w:sz w:val="24"/>
                <w:szCs w:val="24"/>
              </w:rPr>
              <w:t>Department of Software Engineering</w:t>
            </w:r>
          </w:p>
          <w:p w14:paraId="3BB946C0" w14:textId="221F5DCD" w:rsidR="00A81248" w:rsidRPr="00DB6683" w:rsidRDefault="00DB6683" w:rsidP="00DB6683">
            <w:pPr>
              <w:pStyle w:val="Heading1"/>
              <w:jc w:val="center"/>
              <w:rPr>
                <w:sz w:val="24"/>
                <w:szCs w:val="24"/>
              </w:rPr>
            </w:pPr>
            <w:r w:rsidRPr="00DB6683">
              <w:rPr>
                <w:bCs/>
                <w:sz w:val="24"/>
                <w:szCs w:val="24"/>
              </w:rPr>
              <w:t xml:space="preserve">CCSW321 </w:t>
            </w:r>
            <w:r w:rsidRPr="00DB6683">
              <w:rPr>
                <w:rFonts w:hint="cs"/>
                <w:bCs/>
                <w:sz w:val="24"/>
                <w:szCs w:val="24"/>
              </w:rPr>
              <w:t>–</w:t>
            </w:r>
            <w:r w:rsidRPr="00DB6683">
              <w:rPr>
                <w:bCs/>
                <w:sz w:val="24"/>
                <w:szCs w:val="24"/>
              </w:rPr>
              <w:t xml:space="preserve"> WEB DEVELOPMENT</w:t>
            </w:r>
          </w:p>
        </w:tc>
        <w:tc>
          <w:tcPr>
            <w:tcW w:w="5395" w:type="dxa"/>
          </w:tcPr>
          <w:p w14:paraId="4DDC10BC" w14:textId="77777777" w:rsidR="00A81248" w:rsidRPr="00DB6683" w:rsidRDefault="00A81248">
            <w:pPr>
              <w:rPr>
                <w:sz w:val="24"/>
              </w:rPr>
            </w:pPr>
          </w:p>
        </w:tc>
      </w:tr>
      <w:tr w:rsidR="00DB6683" w:rsidRPr="00DB6683" w14:paraId="77367D78" w14:textId="77777777" w:rsidTr="5B962731">
        <w:trPr>
          <w:trHeight w:val="7776"/>
        </w:trPr>
        <w:tc>
          <w:tcPr>
            <w:tcW w:w="5395" w:type="dxa"/>
          </w:tcPr>
          <w:p w14:paraId="1BDA12D8" w14:textId="77777777" w:rsidR="00DB6683" w:rsidRPr="00DB6683" w:rsidRDefault="00DB6683" w:rsidP="00DB6683">
            <w:pPr>
              <w:rPr>
                <w:sz w:val="24"/>
              </w:rPr>
            </w:pPr>
          </w:p>
        </w:tc>
        <w:tc>
          <w:tcPr>
            <w:tcW w:w="5395" w:type="dxa"/>
          </w:tcPr>
          <w:p w14:paraId="1811A011" w14:textId="5420FC4E" w:rsidR="00DB6683" w:rsidRPr="00DB6683" w:rsidRDefault="00DB6683" w:rsidP="00DB6683">
            <w:pPr>
              <w:rPr>
                <w:sz w:val="24"/>
              </w:rPr>
            </w:pPr>
          </w:p>
        </w:tc>
      </w:tr>
      <w:tr w:rsidR="00DB6683" w:rsidRPr="00DB6683" w14:paraId="12A37767" w14:textId="77777777" w:rsidTr="5B962731">
        <w:trPr>
          <w:trHeight w:val="1299"/>
        </w:trPr>
        <w:tc>
          <w:tcPr>
            <w:tcW w:w="5395" w:type="dxa"/>
          </w:tcPr>
          <w:p w14:paraId="007867DF" w14:textId="77777777" w:rsidR="00DB6683" w:rsidRPr="00DB6683" w:rsidRDefault="00DB6683" w:rsidP="00DB6683">
            <w:pPr>
              <w:rPr>
                <w:sz w:val="24"/>
              </w:rPr>
            </w:pPr>
          </w:p>
        </w:tc>
        <w:tc>
          <w:tcPr>
            <w:tcW w:w="5395" w:type="dxa"/>
          </w:tcPr>
          <w:p w14:paraId="3DD9912A" w14:textId="77777777" w:rsidR="00DB6683" w:rsidRDefault="00DB6683" w:rsidP="00DB6683">
            <w:pPr>
              <w:pStyle w:val="Heading2"/>
              <w:rPr>
                <w:rFonts w:ascii="TimesNewRomanPS-BoldMT" w:cs="TimesNewRomanPS-BoldMT"/>
                <w:b/>
                <w:bCs/>
                <w:szCs w:val="28"/>
              </w:rPr>
            </w:pPr>
            <w:r w:rsidRPr="00673D0E">
              <w:rPr>
                <w:rFonts w:ascii="TimesNewRomanPS-BoldMT" w:cs="TimesNewRomanPS-BoldMT"/>
                <w:b/>
                <w:bCs/>
                <w:szCs w:val="28"/>
              </w:rPr>
              <w:t>Assignment #1:</w:t>
            </w:r>
          </w:p>
          <w:p w14:paraId="70414290" w14:textId="5EA2C146" w:rsidR="00DB6683" w:rsidRPr="00DB6683" w:rsidRDefault="00DB6683" w:rsidP="00DB6683">
            <w:pPr>
              <w:pStyle w:val="Heading2"/>
              <w:rPr>
                <w:sz w:val="24"/>
                <w:szCs w:val="24"/>
              </w:rPr>
            </w:pPr>
            <w:r w:rsidRPr="00673D0E">
              <w:rPr>
                <w:rFonts w:ascii="TimesNewRomanPS-BoldMT" w:cs="TimesNewRomanPS-BoldMT"/>
                <w:b/>
                <w:bCs/>
                <w:szCs w:val="28"/>
              </w:rPr>
              <w:t>Creating a Personal Online Resume</w:t>
            </w:r>
          </w:p>
        </w:tc>
      </w:tr>
      <w:tr w:rsidR="00A81248" w:rsidRPr="00DB6683" w14:paraId="60D1B36E" w14:textId="77777777" w:rsidTr="5B962731">
        <w:trPr>
          <w:trHeight w:val="1402"/>
        </w:trPr>
        <w:tc>
          <w:tcPr>
            <w:tcW w:w="5395" w:type="dxa"/>
          </w:tcPr>
          <w:p w14:paraId="242867A3" w14:textId="77777777" w:rsidR="00A81248" w:rsidRPr="00DB6683" w:rsidRDefault="00A81248">
            <w:pPr>
              <w:rPr>
                <w:sz w:val="24"/>
              </w:rPr>
            </w:pPr>
          </w:p>
        </w:tc>
        <w:tc>
          <w:tcPr>
            <w:tcW w:w="5395" w:type="dxa"/>
          </w:tcPr>
          <w:p w14:paraId="60CFF6E1" w14:textId="77777777" w:rsidR="00DB6683" w:rsidRDefault="00DB6683" w:rsidP="00637665">
            <w:pPr>
              <w:pStyle w:val="Heading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Maram Abdulrahman Alshahrani</w:t>
            </w:r>
          </w:p>
          <w:p w14:paraId="0D751C77" w14:textId="709D0DA2" w:rsidR="00A81248" w:rsidRPr="00DB6683" w:rsidRDefault="00DB6683" w:rsidP="00637665">
            <w:pPr>
              <w:pStyle w:val="Heading2"/>
              <w:rPr>
                <w:sz w:val="24"/>
                <w:szCs w:val="24"/>
                <w:lang w:val="fr-FR"/>
              </w:rPr>
            </w:pPr>
            <w:r>
              <w:rPr>
                <w:sz w:val="24"/>
                <w:szCs w:val="24"/>
              </w:rPr>
              <w:t xml:space="preserve">2210311 </w:t>
            </w:r>
          </w:p>
        </w:tc>
      </w:tr>
    </w:tbl>
    <w:p w14:paraId="364307D9" w14:textId="77777777" w:rsidR="00154224" w:rsidRPr="00DB6683" w:rsidRDefault="00154224">
      <w:pPr>
        <w:rPr>
          <w:sz w:val="24"/>
          <w:lang w:val="fr-FR"/>
        </w:rPr>
        <w:sectPr w:rsidR="00154224" w:rsidRPr="00DB6683" w:rsidSect="00DB6683">
          <w:footerReference w:type="default" r:id="rId10"/>
          <w:footerReference w:type="first" r:id="rId11"/>
          <w:pgSz w:w="12240" w:h="15840" w:code="1"/>
          <w:pgMar w:top="720" w:right="720" w:bottom="0" w:left="720" w:header="0" w:footer="0" w:gutter="0"/>
          <w:pgBorders w:offsetFrom="page">
            <w:top w:val="single" w:sz="48" w:space="24" w:color="00C1C7" w:themeColor="accent2"/>
            <w:left w:val="single" w:sz="48" w:space="24" w:color="00C1C7" w:themeColor="accent2"/>
            <w:bottom w:val="single" w:sz="48" w:space="24" w:color="00C1C7" w:themeColor="accent2"/>
            <w:right w:val="single" w:sz="48" w:space="24" w:color="00C1C7" w:themeColor="accent2"/>
          </w:pgBorders>
          <w:cols w:space="708"/>
          <w:titlePg/>
          <w:docGrid w:linePitch="360"/>
        </w:sectPr>
      </w:pPr>
    </w:p>
    <w:p w14:paraId="38AB0032" w14:textId="470A4537" w:rsidR="00A81248" w:rsidRDefault="00A81248">
      <w:pPr>
        <w:rPr>
          <w:sz w:val="24"/>
          <w:lang w:val="fr-FR"/>
        </w:rPr>
      </w:pPr>
    </w:p>
    <w:p w14:paraId="7E66F375" w14:textId="77777777" w:rsidR="00DB6683" w:rsidRDefault="00DB6683">
      <w:pPr>
        <w:rPr>
          <w:sz w:val="24"/>
          <w:lang w:val="fr-FR"/>
        </w:rPr>
      </w:pPr>
    </w:p>
    <w:p w14:paraId="3B8CAA20" w14:textId="62E29C69" w:rsidR="00DB6683" w:rsidRDefault="00DB6683" w:rsidP="00DB6683">
      <w:pPr>
        <w:pStyle w:val="Text"/>
        <w:rPr>
          <w:lang w:val="fr-FR"/>
        </w:rPr>
      </w:pPr>
      <w:r>
        <w:rPr>
          <w:lang w:val="fr-FR"/>
        </w:rPr>
        <w:t>My website contain</w:t>
      </w:r>
      <w:r w:rsidR="000B0069">
        <w:rPr>
          <w:lang w:val="fr-FR"/>
        </w:rPr>
        <w:t>s</w:t>
      </w:r>
      <w:r>
        <w:rPr>
          <w:lang w:val="fr-FR"/>
        </w:rPr>
        <w:t xml:space="preserve"> one page :</w:t>
      </w:r>
    </w:p>
    <w:p w14:paraId="6C20172E" w14:textId="77777777" w:rsidR="00DB6683" w:rsidRDefault="00DB6683">
      <w:pPr>
        <w:rPr>
          <w:sz w:val="24"/>
          <w:lang w:val="fr-FR"/>
        </w:rPr>
      </w:pPr>
    </w:p>
    <w:p w14:paraId="581166B6" w14:textId="4B555934" w:rsidR="00DB6683" w:rsidRDefault="00DB6683">
      <w:pPr>
        <w:rPr>
          <w:noProof/>
        </w:rPr>
      </w:pPr>
      <w:r>
        <w:rPr>
          <w:noProof/>
        </w:rPr>
        <w:drawing>
          <wp:inline distT="0" distB="0" distL="0" distR="0" wp14:anchorId="244C0DBD" wp14:editId="34540A21">
            <wp:extent cx="5623560" cy="3749040"/>
            <wp:effectExtent l="0" t="0" r="0" b="3810"/>
            <wp:docPr id="78073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38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34ED" w14:textId="78255B65" w:rsidR="00DB6683" w:rsidRPr="00DB6683" w:rsidRDefault="00DB6683" w:rsidP="00DB6683">
      <w:pPr>
        <w:rPr>
          <w:sz w:val="24"/>
          <w:lang w:val="fr-FR"/>
        </w:rPr>
      </w:pPr>
      <w:r>
        <w:rPr>
          <w:noProof/>
        </w:rPr>
        <w:drawing>
          <wp:inline distT="0" distB="0" distL="0" distR="0" wp14:anchorId="4C301EDD" wp14:editId="6D1CD0C9">
            <wp:extent cx="5622907" cy="1703838"/>
            <wp:effectExtent l="0" t="0" r="0" b="0"/>
            <wp:docPr id="158928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87917" name=""/>
                    <pic:cNvPicPr/>
                  </pic:nvPicPr>
                  <pic:blipFill rotWithShape="1">
                    <a:blip r:embed="rId13"/>
                    <a:srcRect t="54547"/>
                    <a:stretch/>
                  </pic:blipFill>
                  <pic:spPr bwMode="auto">
                    <a:xfrm>
                      <a:off x="0" y="0"/>
                      <a:ext cx="5623560" cy="170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6A0D" w14:textId="21FD9D2A" w:rsidR="00DB6683" w:rsidRDefault="00DB6683" w:rsidP="00DB6683">
      <w:pPr>
        <w:rPr>
          <w:noProof/>
        </w:rPr>
      </w:pPr>
    </w:p>
    <w:p w14:paraId="31B560E2" w14:textId="77777777" w:rsidR="00DB6683" w:rsidRDefault="00DB6683" w:rsidP="00DB6683">
      <w:pPr>
        <w:rPr>
          <w:sz w:val="24"/>
          <w:lang w:val="fr-FR"/>
        </w:rPr>
      </w:pPr>
    </w:p>
    <w:p w14:paraId="30B6F3A5" w14:textId="77777777" w:rsidR="00B26C25" w:rsidRDefault="00B26C25" w:rsidP="00DB6683">
      <w:pPr>
        <w:rPr>
          <w:sz w:val="24"/>
          <w:lang w:val="fr-FR"/>
        </w:rPr>
      </w:pPr>
    </w:p>
    <w:p w14:paraId="29CE9AE8" w14:textId="77777777" w:rsidR="00B26C25" w:rsidRDefault="00B26C25" w:rsidP="00DB6683">
      <w:pPr>
        <w:rPr>
          <w:sz w:val="24"/>
          <w:lang w:val="fr-FR"/>
        </w:rPr>
      </w:pPr>
    </w:p>
    <w:p w14:paraId="4CA1139B" w14:textId="77777777" w:rsidR="00B26C25" w:rsidRDefault="00B26C25" w:rsidP="00DB6683">
      <w:pPr>
        <w:rPr>
          <w:sz w:val="24"/>
          <w:lang w:val="fr-FR"/>
        </w:rPr>
      </w:pPr>
    </w:p>
    <w:p w14:paraId="179B9056" w14:textId="77777777" w:rsidR="00B26C25" w:rsidRDefault="00B26C25" w:rsidP="00DB6683">
      <w:pPr>
        <w:rPr>
          <w:sz w:val="24"/>
          <w:lang w:val="fr-FR"/>
        </w:rPr>
      </w:pPr>
    </w:p>
    <w:p w14:paraId="15C988E0" w14:textId="77777777" w:rsidR="00B26C25" w:rsidRDefault="00B26C25" w:rsidP="00DB6683">
      <w:pPr>
        <w:rPr>
          <w:sz w:val="24"/>
          <w:lang w:val="fr-FR"/>
        </w:rPr>
      </w:pPr>
    </w:p>
    <w:p w14:paraId="38025E7C" w14:textId="77777777" w:rsidR="00B26C25" w:rsidRDefault="00B26C25" w:rsidP="00DB6683">
      <w:pPr>
        <w:rPr>
          <w:sz w:val="24"/>
          <w:lang w:val="fr-FR"/>
        </w:rPr>
      </w:pPr>
    </w:p>
    <w:p w14:paraId="7BA294F6" w14:textId="77777777" w:rsidR="00B26C25" w:rsidRDefault="00B26C25" w:rsidP="00DB6683">
      <w:pPr>
        <w:rPr>
          <w:sz w:val="24"/>
          <w:lang w:val="fr-FR"/>
        </w:rPr>
      </w:pPr>
    </w:p>
    <w:p w14:paraId="67320438" w14:textId="77777777" w:rsidR="00B26C25" w:rsidRDefault="00B26C25" w:rsidP="00DB6683">
      <w:pPr>
        <w:rPr>
          <w:sz w:val="24"/>
          <w:lang w:val="fr-FR"/>
        </w:rPr>
      </w:pPr>
    </w:p>
    <w:p w14:paraId="090A5D4F" w14:textId="77777777" w:rsidR="00B26C25" w:rsidRDefault="00B26C25" w:rsidP="00DB6683">
      <w:pPr>
        <w:rPr>
          <w:sz w:val="24"/>
          <w:lang w:val="fr-FR"/>
        </w:rPr>
      </w:pPr>
    </w:p>
    <w:p w14:paraId="3B1D4D52" w14:textId="77777777" w:rsidR="00B26C25" w:rsidRDefault="00B26C25" w:rsidP="00DB6683">
      <w:pPr>
        <w:rPr>
          <w:sz w:val="24"/>
          <w:lang w:val="fr-FR"/>
        </w:rPr>
      </w:pPr>
    </w:p>
    <w:p w14:paraId="2CF1628F" w14:textId="77777777" w:rsidR="00B26C25" w:rsidRDefault="00B26C25" w:rsidP="00DB6683">
      <w:pPr>
        <w:rPr>
          <w:sz w:val="24"/>
          <w:lang w:val="fr-FR"/>
        </w:rPr>
      </w:pPr>
    </w:p>
    <w:p w14:paraId="27F7EBDA" w14:textId="77777777" w:rsidR="00B26C25" w:rsidRDefault="00B26C25" w:rsidP="00DB6683">
      <w:pPr>
        <w:rPr>
          <w:sz w:val="24"/>
          <w:lang w:val="fr-FR"/>
        </w:rPr>
      </w:pPr>
    </w:p>
    <w:p w14:paraId="7A11CF3C" w14:textId="77777777" w:rsidR="00B26C25" w:rsidRDefault="00B26C25" w:rsidP="00DB6683">
      <w:pPr>
        <w:rPr>
          <w:sz w:val="24"/>
          <w:lang w:val="fr-FR"/>
        </w:rPr>
      </w:pPr>
    </w:p>
    <w:p w14:paraId="21CF3E4E" w14:textId="77777777" w:rsidR="00B26C25" w:rsidRDefault="00B26C25" w:rsidP="00DB6683">
      <w:pPr>
        <w:rPr>
          <w:sz w:val="24"/>
          <w:lang w:val="fr-FR"/>
        </w:rPr>
      </w:pPr>
    </w:p>
    <w:p w14:paraId="62682904" w14:textId="77777777" w:rsidR="00B26C25" w:rsidRDefault="00B26C25" w:rsidP="00DB6683">
      <w:pPr>
        <w:rPr>
          <w:sz w:val="24"/>
          <w:lang w:val="fr-FR"/>
        </w:rPr>
      </w:pPr>
    </w:p>
    <w:p w14:paraId="2F566434" w14:textId="77777777" w:rsidR="00B26C25" w:rsidRDefault="00B26C25" w:rsidP="00DB6683">
      <w:pPr>
        <w:rPr>
          <w:sz w:val="24"/>
          <w:lang w:val="fr-FR"/>
        </w:rPr>
      </w:pPr>
    </w:p>
    <w:p w14:paraId="0F1F2154" w14:textId="4466C91C" w:rsidR="00B26C25" w:rsidRDefault="00B26C25" w:rsidP="00B26C25">
      <w:pPr>
        <w:pStyle w:val="Text"/>
        <w:rPr>
          <w:lang w:val="fr-FR"/>
        </w:rPr>
      </w:pPr>
      <w:r>
        <w:rPr>
          <w:lang w:val="fr-FR"/>
        </w:rPr>
        <w:t>The html code :</w:t>
      </w:r>
    </w:p>
    <w:p w14:paraId="2C54437A" w14:textId="49EE6CFB" w:rsidR="00B26C25" w:rsidRDefault="00B26C25" w:rsidP="00DB6683">
      <w:pPr>
        <w:rPr>
          <w:noProof/>
        </w:rPr>
      </w:pPr>
      <w:r>
        <w:rPr>
          <w:noProof/>
        </w:rPr>
        <w:drawing>
          <wp:inline distT="0" distB="0" distL="0" distR="0" wp14:anchorId="5AD7A95B" wp14:editId="577615EE">
            <wp:extent cx="6857116" cy="3153664"/>
            <wp:effectExtent l="0" t="0" r="1270" b="8890"/>
            <wp:docPr id="116257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76411" name=""/>
                    <pic:cNvPicPr/>
                  </pic:nvPicPr>
                  <pic:blipFill rotWithShape="1">
                    <a:blip r:embed="rId14"/>
                    <a:srcRect t="8731" b="19189"/>
                    <a:stretch/>
                  </pic:blipFill>
                  <pic:spPr bwMode="auto">
                    <a:xfrm>
                      <a:off x="0" y="0"/>
                      <a:ext cx="6858000" cy="315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E4CBC" w14:textId="1E979F91" w:rsidR="00B26C25" w:rsidRDefault="00B26C25" w:rsidP="00B26C25">
      <w:pPr>
        <w:pStyle w:val="Text"/>
        <w:rPr>
          <w:noProof/>
        </w:rPr>
      </w:pPr>
      <w:r>
        <w:rPr>
          <w:noProof/>
        </w:rPr>
        <w:drawing>
          <wp:inline distT="0" distB="0" distL="0" distR="0" wp14:anchorId="39D151F9" wp14:editId="2E427E32">
            <wp:extent cx="6857109" cy="3266948"/>
            <wp:effectExtent l="0" t="0" r="1270" b="0"/>
            <wp:docPr id="21345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90098" name=""/>
                    <pic:cNvPicPr/>
                  </pic:nvPicPr>
                  <pic:blipFill rotWithShape="1">
                    <a:blip r:embed="rId15"/>
                    <a:srcRect t="14676" b="10653"/>
                    <a:stretch/>
                  </pic:blipFill>
                  <pic:spPr bwMode="auto">
                    <a:xfrm>
                      <a:off x="0" y="0"/>
                      <a:ext cx="6858000" cy="326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F9DA" w14:textId="674A6EEF" w:rsidR="00B26C25" w:rsidRDefault="00B26C25" w:rsidP="00B26C25">
      <w:pPr>
        <w:pStyle w:val="Text"/>
        <w:rPr>
          <w:sz w:val="24"/>
          <w:lang w:val="fr-FR"/>
        </w:rPr>
      </w:pPr>
    </w:p>
    <w:p w14:paraId="38DC162C" w14:textId="77777777" w:rsidR="00B26C25" w:rsidRDefault="00B26C25" w:rsidP="00B26C25">
      <w:pPr>
        <w:pStyle w:val="Text"/>
        <w:rPr>
          <w:sz w:val="24"/>
          <w:lang w:val="fr-FR"/>
        </w:rPr>
      </w:pPr>
    </w:p>
    <w:p w14:paraId="6016376D" w14:textId="77777777" w:rsidR="00B26C25" w:rsidRDefault="00B26C25" w:rsidP="00B26C25">
      <w:pPr>
        <w:pStyle w:val="Text"/>
        <w:rPr>
          <w:sz w:val="24"/>
          <w:lang w:val="fr-FR"/>
        </w:rPr>
      </w:pPr>
    </w:p>
    <w:p w14:paraId="2B5ED51E" w14:textId="77777777" w:rsidR="00B26C25" w:rsidRDefault="00B26C25" w:rsidP="00B26C25">
      <w:pPr>
        <w:pStyle w:val="Text"/>
        <w:rPr>
          <w:sz w:val="24"/>
          <w:lang w:val="fr-FR"/>
        </w:rPr>
      </w:pPr>
    </w:p>
    <w:p w14:paraId="7F141B24" w14:textId="77777777" w:rsidR="00B26C25" w:rsidRDefault="00B26C25" w:rsidP="00B26C25">
      <w:pPr>
        <w:pStyle w:val="Text"/>
        <w:rPr>
          <w:sz w:val="24"/>
          <w:lang w:val="fr-FR"/>
        </w:rPr>
      </w:pPr>
    </w:p>
    <w:p w14:paraId="6C912186" w14:textId="77777777" w:rsidR="00B26C25" w:rsidRDefault="00B26C25" w:rsidP="00B26C25">
      <w:pPr>
        <w:pStyle w:val="Text"/>
        <w:rPr>
          <w:sz w:val="24"/>
          <w:lang w:val="fr-FR"/>
        </w:rPr>
      </w:pPr>
    </w:p>
    <w:p w14:paraId="620D7653" w14:textId="77777777" w:rsidR="00B26C25" w:rsidRDefault="00B26C25" w:rsidP="00B26C25">
      <w:pPr>
        <w:pStyle w:val="Text"/>
        <w:rPr>
          <w:sz w:val="24"/>
          <w:lang w:val="fr-FR"/>
        </w:rPr>
      </w:pPr>
    </w:p>
    <w:p w14:paraId="2FECF323" w14:textId="77777777" w:rsidR="00B26C25" w:rsidRDefault="00B26C25" w:rsidP="00B26C25">
      <w:pPr>
        <w:pStyle w:val="Text"/>
        <w:rPr>
          <w:sz w:val="24"/>
          <w:lang w:val="fr-FR"/>
        </w:rPr>
      </w:pPr>
    </w:p>
    <w:p w14:paraId="7D8B7E32" w14:textId="77777777" w:rsidR="00B26C25" w:rsidRDefault="00B26C25" w:rsidP="00B26C25">
      <w:pPr>
        <w:pStyle w:val="Text"/>
        <w:rPr>
          <w:sz w:val="24"/>
          <w:lang w:val="fr-FR"/>
        </w:rPr>
      </w:pPr>
    </w:p>
    <w:p w14:paraId="0A7F567C" w14:textId="77777777" w:rsidR="00B26C25" w:rsidRDefault="00B26C25" w:rsidP="00B26C25">
      <w:pPr>
        <w:pStyle w:val="Text"/>
        <w:rPr>
          <w:sz w:val="24"/>
          <w:lang w:val="fr-FR"/>
        </w:rPr>
      </w:pPr>
    </w:p>
    <w:p w14:paraId="06CE7B86" w14:textId="77777777" w:rsidR="00B26C25" w:rsidRDefault="00B26C25" w:rsidP="00B26C25">
      <w:pPr>
        <w:pStyle w:val="Text"/>
        <w:rPr>
          <w:sz w:val="24"/>
          <w:lang w:val="fr-FR"/>
        </w:rPr>
      </w:pPr>
    </w:p>
    <w:p w14:paraId="63AFB326" w14:textId="77777777" w:rsidR="00B26C25" w:rsidRPr="00B26C25" w:rsidRDefault="00B26C25" w:rsidP="00B26C25">
      <w:pPr>
        <w:pStyle w:val="Text"/>
        <w:rPr>
          <w:sz w:val="24"/>
          <w:lang w:val="fr-FR"/>
        </w:rPr>
      </w:pPr>
    </w:p>
    <w:p w14:paraId="3AAA1519" w14:textId="77777777" w:rsidR="00B26C25" w:rsidRDefault="00B26C25" w:rsidP="00B26C25">
      <w:pPr>
        <w:pStyle w:val="Text"/>
        <w:rPr>
          <w:sz w:val="24"/>
          <w:lang w:val="fr-FR"/>
        </w:rPr>
      </w:pPr>
    </w:p>
    <w:p w14:paraId="304941A3" w14:textId="57A25B66" w:rsidR="00B26C25" w:rsidRDefault="00B26C25" w:rsidP="00B26C25">
      <w:pPr>
        <w:pStyle w:val="Text"/>
        <w:rPr>
          <w:sz w:val="24"/>
          <w:lang w:val="fr-FR"/>
        </w:rPr>
      </w:pPr>
      <w:r>
        <w:rPr>
          <w:sz w:val="24"/>
          <w:lang w:val="fr-FR"/>
        </w:rPr>
        <w:tab/>
        <w:t>The css code :</w:t>
      </w:r>
    </w:p>
    <w:p w14:paraId="7C4D5384" w14:textId="224637D3" w:rsidR="00B26C25" w:rsidRDefault="00B26C25" w:rsidP="00B26C25">
      <w:pPr>
        <w:pStyle w:val="Text"/>
        <w:rPr>
          <w:noProof/>
        </w:rPr>
      </w:pPr>
      <w:r>
        <w:rPr>
          <w:sz w:val="24"/>
          <w:lang w:val="fr-FR"/>
        </w:rPr>
        <w:t xml:space="preserve">         </w:t>
      </w:r>
      <w:r w:rsidR="002A4F6C">
        <w:rPr>
          <w:noProof/>
        </w:rPr>
        <w:drawing>
          <wp:inline distT="0" distB="0" distL="0" distR="0" wp14:anchorId="7AD86973" wp14:editId="72EEADA0">
            <wp:extent cx="6856749" cy="3689927"/>
            <wp:effectExtent l="0" t="0" r="1270" b="6350"/>
            <wp:docPr id="127285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58439" name=""/>
                    <pic:cNvPicPr/>
                  </pic:nvPicPr>
                  <pic:blipFill rotWithShape="1">
                    <a:blip r:embed="rId16"/>
                    <a:srcRect t="7677" b="11602"/>
                    <a:stretch/>
                  </pic:blipFill>
                  <pic:spPr bwMode="auto">
                    <a:xfrm>
                      <a:off x="0" y="0"/>
                      <a:ext cx="6858000" cy="36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413F" w14:textId="53CEDAFF" w:rsidR="002A4F6C" w:rsidRDefault="002A4F6C" w:rsidP="002A4F6C">
      <w:pPr>
        <w:rPr>
          <w:i/>
          <w:noProof/>
          <w:color w:val="000000" w:themeColor="text1"/>
        </w:rPr>
      </w:pPr>
      <w:r>
        <w:rPr>
          <w:noProof/>
        </w:rPr>
        <w:drawing>
          <wp:inline distT="0" distB="0" distL="0" distR="0" wp14:anchorId="41B44F10" wp14:editId="210B004B">
            <wp:extent cx="6858000" cy="3860800"/>
            <wp:effectExtent l="0" t="0" r="0" b="6350"/>
            <wp:docPr id="193350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02907" name=""/>
                    <pic:cNvPicPr/>
                  </pic:nvPicPr>
                  <pic:blipFill rotWithShape="1">
                    <a:blip r:embed="rId17"/>
                    <a:srcRect t="8889" b="6666"/>
                    <a:stretch/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3394" w14:textId="2EEFB006" w:rsidR="002A4F6C" w:rsidRDefault="002A4F6C" w:rsidP="002A4F6C">
      <w:pPr>
        <w:rPr>
          <w:noProof/>
        </w:rPr>
      </w:pPr>
    </w:p>
    <w:p w14:paraId="1AEE0D67" w14:textId="77777777" w:rsidR="002A4F6C" w:rsidRPr="002A4F6C" w:rsidRDefault="002A4F6C" w:rsidP="002A4F6C">
      <w:pPr>
        <w:rPr>
          <w:lang w:val="fr-FR"/>
        </w:rPr>
      </w:pPr>
    </w:p>
    <w:p w14:paraId="381A52B2" w14:textId="57FF15CB" w:rsidR="002A4F6C" w:rsidRDefault="002A4F6C" w:rsidP="002A4F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F4024E" wp14:editId="7F096A4F">
            <wp:extent cx="6857370" cy="3440545"/>
            <wp:effectExtent l="0" t="0" r="635" b="7620"/>
            <wp:docPr id="196133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32248" name=""/>
                    <pic:cNvPicPr/>
                  </pic:nvPicPr>
                  <pic:blipFill rotWithShape="1">
                    <a:blip r:embed="rId18"/>
                    <a:srcRect t="17576" b="7165"/>
                    <a:stretch/>
                  </pic:blipFill>
                  <pic:spPr bwMode="auto">
                    <a:xfrm>
                      <a:off x="0" y="0"/>
                      <a:ext cx="6858000" cy="344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9C18" w14:textId="1157DDDC" w:rsidR="002A4F6C" w:rsidRDefault="002A4F6C" w:rsidP="002A4F6C">
      <w:pPr>
        <w:rPr>
          <w:noProof/>
        </w:rPr>
      </w:pPr>
      <w:r>
        <w:rPr>
          <w:noProof/>
        </w:rPr>
        <w:drawing>
          <wp:inline distT="0" distB="0" distL="0" distR="0" wp14:anchorId="72E70E9F" wp14:editId="3ADD531F">
            <wp:extent cx="6858000" cy="3583305"/>
            <wp:effectExtent l="0" t="0" r="0" b="0"/>
            <wp:docPr id="176336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68207" name=""/>
                    <pic:cNvPicPr/>
                  </pic:nvPicPr>
                  <pic:blipFill rotWithShape="1">
                    <a:blip r:embed="rId19"/>
                    <a:srcRect t="11212" b="10395"/>
                    <a:stretch/>
                  </pic:blipFill>
                  <pic:spPr bwMode="auto">
                    <a:xfrm>
                      <a:off x="0" y="0"/>
                      <a:ext cx="6858000" cy="358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20902" w14:textId="50E8ADA3" w:rsidR="002A4F6C" w:rsidRDefault="002A4F6C" w:rsidP="002A4F6C">
      <w:pPr>
        <w:rPr>
          <w:lang w:val="fr-FR"/>
        </w:rPr>
      </w:pPr>
      <w:r>
        <w:rPr>
          <w:noProof/>
        </w:rPr>
        <w:drawing>
          <wp:inline distT="0" distB="0" distL="0" distR="0" wp14:anchorId="61EB7866" wp14:editId="2CB13775">
            <wp:extent cx="6857365" cy="1828738"/>
            <wp:effectExtent l="0" t="0" r="635" b="635"/>
            <wp:docPr id="14593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4651" name=""/>
                    <pic:cNvPicPr/>
                  </pic:nvPicPr>
                  <pic:blipFill rotWithShape="1">
                    <a:blip r:embed="rId20"/>
                    <a:srcRect t="43434" b="15144"/>
                    <a:stretch/>
                  </pic:blipFill>
                  <pic:spPr bwMode="auto">
                    <a:xfrm>
                      <a:off x="0" y="0"/>
                      <a:ext cx="6907204" cy="184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0731" w14:textId="77777777" w:rsidR="002A4F6C" w:rsidRPr="002A4F6C" w:rsidRDefault="002A4F6C" w:rsidP="002A4F6C">
      <w:pPr>
        <w:rPr>
          <w:lang w:val="fr-FR"/>
        </w:rPr>
      </w:pPr>
    </w:p>
    <w:p w14:paraId="0D7B4C25" w14:textId="69CB7BE1" w:rsidR="002A4F6C" w:rsidRPr="002A4F6C" w:rsidRDefault="002A4F6C" w:rsidP="002A4F6C">
      <w:pPr>
        <w:pStyle w:val="Text"/>
      </w:pPr>
      <w:r>
        <w:t xml:space="preserve">          V</w:t>
      </w:r>
      <w:r w:rsidRPr="002A4F6C">
        <w:t xml:space="preserve">alidation </w:t>
      </w:r>
      <w:r w:rsidRPr="002A4F6C">
        <w:t>:</w:t>
      </w:r>
    </w:p>
    <w:p w14:paraId="580A5BF7" w14:textId="33DB6D53" w:rsidR="002A4F6C" w:rsidRDefault="002A4F6C" w:rsidP="002A4F6C">
      <w:pPr>
        <w:rPr>
          <w:noProof/>
        </w:rPr>
      </w:pPr>
      <w:r>
        <w:rPr>
          <w:noProof/>
          <w:lang w:val="fr-FR"/>
        </w:rPr>
        <w:drawing>
          <wp:inline distT="0" distB="0" distL="0" distR="0" wp14:anchorId="03FDDF2D" wp14:editId="2DC5193F">
            <wp:extent cx="6857810" cy="4015409"/>
            <wp:effectExtent l="76200" t="76200" r="76835" b="80645"/>
            <wp:docPr id="33474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40458" name="Picture 33474045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0" b="5090"/>
                    <a:stretch/>
                  </pic:blipFill>
                  <pic:spPr bwMode="auto">
                    <a:xfrm>
                      <a:off x="0" y="0"/>
                      <a:ext cx="6858000" cy="4015521"/>
                    </a:xfrm>
                    <a:prstGeom prst="rect">
                      <a:avLst/>
                    </a:prstGeom>
                    <a:ln w="762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3C93C" w14:textId="77777777" w:rsidR="002A4F6C" w:rsidRDefault="002A4F6C" w:rsidP="002A4F6C">
      <w:pPr>
        <w:tabs>
          <w:tab w:val="left" w:pos="1252"/>
        </w:tabs>
        <w:rPr>
          <w:lang w:val="fr-FR"/>
        </w:rPr>
      </w:pPr>
    </w:p>
    <w:p w14:paraId="0C72B952" w14:textId="4A2C8718" w:rsidR="002A4F6C" w:rsidRDefault="002A4F6C" w:rsidP="002A4F6C">
      <w:pPr>
        <w:tabs>
          <w:tab w:val="left" w:pos="1252"/>
        </w:tabs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26BA19" wp14:editId="250E399E">
            <wp:extent cx="6857519" cy="3958614"/>
            <wp:effectExtent l="76200" t="76200" r="76835" b="80010"/>
            <wp:docPr id="135741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14164" name="Picture 135741416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2" b="5708"/>
                    <a:stretch/>
                  </pic:blipFill>
                  <pic:spPr bwMode="auto">
                    <a:xfrm>
                      <a:off x="0" y="0"/>
                      <a:ext cx="6858000" cy="3958892"/>
                    </a:xfrm>
                    <a:prstGeom prst="rect">
                      <a:avLst/>
                    </a:prstGeom>
                    <a:ln w="762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44D44" w14:textId="77777777" w:rsidR="0023201D" w:rsidRPr="0023201D" w:rsidRDefault="002A4F6C" w:rsidP="0023201D">
      <w:pPr>
        <w:jc w:val="center"/>
      </w:pPr>
      <w:r>
        <w:rPr>
          <w:lang w:val="fr-FR"/>
        </w:rPr>
        <w:lastRenderedPageBreak/>
        <w:t xml:space="preserve">The </w:t>
      </w:r>
      <w:r w:rsidR="0023201D" w:rsidRPr="0023201D">
        <w:t>screen shots displaying how the website is viewed on different</w:t>
      </w:r>
    </w:p>
    <w:p w14:paraId="0E8C2A8F" w14:textId="28F2FB02" w:rsidR="0023201D" w:rsidRDefault="0023201D" w:rsidP="0023201D">
      <w:pPr>
        <w:jc w:val="center"/>
      </w:pPr>
      <w:r w:rsidRPr="0023201D">
        <w:t>browser sizes</w:t>
      </w:r>
    </w:p>
    <w:p w14:paraId="45DF6E1B" w14:textId="77777777" w:rsidR="0023201D" w:rsidRDefault="0023201D" w:rsidP="0023201D"/>
    <w:p w14:paraId="52637E13" w14:textId="77777777" w:rsidR="0023201D" w:rsidRDefault="0023201D" w:rsidP="0023201D"/>
    <w:p w14:paraId="6B55B838" w14:textId="77777777" w:rsidR="0023201D" w:rsidRDefault="0023201D" w:rsidP="00E40296">
      <w:pPr>
        <w:jc w:val="center"/>
      </w:pPr>
    </w:p>
    <w:p w14:paraId="271F0F67" w14:textId="77777777" w:rsidR="0023201D" w:rsidRDefault="0023201D" w:rsidP="00E40296">
      <w:pPr>
        <w:jc w:val="center"/>
      </w:pPr>
      <w:r w:rsidRPr="0023201D">
        <w:t>375px</w:t>
      </w:r>
      <w:r>
        <w:t>:</w:t>
      </w:r>
    </w:p>
    <w:p w14:paraId="790E76AB" w14:textId="77777777" w:rsidR="0023201D" w:rsidRDefault="0023201D" w:rsidP="00E40296">
      <w:pPr>
        <w:jc w:val="center"/>
      </w:pPr>
    </w:p>
    <w:p w14:paraId="2BAABD88" w14:textId="1279E2BF" w:rsidR="00434D8A" w:rsidRDefault="0023201D" w:rsidP="00E40296">
      <w:pPr>
        <w:pBdr>
          <w:bottom w:val="single" w:sz="6" w:space="1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700828F5" wp14:editId="6805A5B3">
            <wp:extent cx="2242221" cy="3383280"/>
            <wp:effectExtent l="0" t="0" r="5715" b="7620"/>
            <wp:docPr id="163019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9988" name="Picture 16301998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6709" r="46418" b="5205"/>
                    <a:stretch/>
                  </pic:blipFill>
                  <pic:spPr bwMode="auto">
                    <a:xfrm>
                      <a:off x="0" y="0"/>
                      <a:ext cx="2242221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E027" w14:textId="77777777" w:rsidR="00434D8A" w:rsidRDefault="00434D8A" w:rsidP="00E40296">
      <w:pPr>
        <w:jc w:val="center"/>
        <w:rPr>
          <w:noProof/>
        </w:rPr>
      </w:pPr>
    </w:p>
    <w:p w14:paraId="20693099" w14:textId="72B52DCB" w:rsidR="0023201D" w:rsidRDefault="0023201D" w:rsidP="00E40296">
      <w:pPr>
        <w:jc w:val="center"/>
        <w:rPr>
          <w:noProof/>
        </w:rPr>
      </w:pPr>
      <w:r w:rsidRPr="0023201D">
        <w:t>768px</w:t>
      </w:r>
      <w:r>
        <w:t>:</w:t>
      </w:r>
    </w:p>
    <w:p w14:paraId="31FBE380" w14:textId="77777777" w:rsidR="0023201D" w:rsidRDefault="0023201D" w:rsidP="00E40296">
      <w:pPr>
        <w:jc w:val="center"/>
      </w:pPr>
    </w:p>
    <w:p w14:paraId="53AA8C4B" w14:textId="40339B8C" w:rsidR="0023201D" w:rsidRPr="0023201D" w:rsidRDefault="0023201D" w:rsidP="00E40296">
      <w:pPr>
        <w:tabs>
          <w:tab w:val="left" w:pos="903"/>
        </w:tabs>
        <w:jc w:val="center"/>
      </w:pPr>
      <w:r>
        <w:rPr>
          <w:noProof/>
        </w:rPr>
        <w:drawing>
          <wp:inline distT="0" distB="0" distL="0" distR="0" wp14:anchorId="127C51E2" wp14:editId="1ADB3ED1">
            <wp:extent cx="2895713" cy="3383280"/>
            <wp:effectExtent l="0" t="0" r="0" b="7620"/>
            <wp:docPr id="8549677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7719" name="Picture 8549677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2" r="35819"/>
                    <a:stretch/>
                  </pic:blipFill>
                  <pic:spPr bwMode="auto">
                    <a:xfrm>
                      <a:off x="0" y="0"/>
                      <a:ext cx="2895713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99378" w14:textId="023BC99D" w:rsidR="0023201D" w:rsidRDefault="0023201D" w:rsidP="0023201D"/>
    <w:p w14:paraId="73440D2F" w14:textId="77777777" w:rsidR="00434D8A" w:rsidRDefault="00434D8A" w:rsidP="0023201D"/>
    <w:p w14:paraId="59178B6C" w14:textId="77777777" w:rsidR="00434D8A" w:rsidRDefault="00434D8A" w:rsidP="0023201D"/>
    <w:p w14:paraId="52F7377D" w14:textId="77777777" w:rsidR="00434D8A" w:rsidRDefault="00434D8A" w:rsidP="0023201D"/>
    <w:p w14:paraId="0DCA4A27" w14:textId="77777777" w:rsidR="00E40296" w:rsidRDefault="00E40296" w:rsidP="0023201D"/>
    <w:p w14:paraId="16196C2C" w14:textId="77777777" w:rsidR="00E40296" w:rsidRDefault="00E40296" w:rsidP="0023201D"/>
    <w:p w14:paraId="04E57E26" w14:textId="77777777" w:rsidR="00E40296" w:rsidRDefault="00E40296" w:rsidP="0023201D"/>
    <w:p w14:paraId="759B0813" w14:textId="77777777" w:rsidR="00E40296" w:rsidRDefault="00E40296" w:rsidP="00E40296">
      <w:pPr>
        <w:jc w:val="center"/>
      </w:pPr>
    </w:p>
    <w:p w14:paraId="6ACACBC0" w14:textId="0A4BA15B" w:rsidR="007B7A07" w:rsidRPr="00E40296" w:rsidRDefault="0023201D" w:rsidP="00E40296">
      <w:pPr>
        <w:jc w:val="center"/>
        <w:rPr>
          <w:noProof/>
        </w:rPr>
      </w:pPr>
      <w:r w:rsidRPr="0023201D">
        <w:t>1200px</w:t>
      </w:r>
      <w:r>
        <w:t>:</w:t>
      </w:r>
    </w:p>
    <w:p w14:paraId="0DB17BDB" w14:textId="77777777" w:rsidR="0023201D" w:rsidRDefault="0023201D" w:rsidP="00E40296">
      <w:pPr>
        <w:jc w:val="center"/>
        <w:rPr>
          <w:lang w:val="fr-FR"/>
        </w:rPr>
      </w:pPr>
    </w:p>
    <w:p w14:paraId="4C668D72" w14:textId="77777777" w:rsidR="0023201D" w:rsidRDefault="0023201D" w:rsidP="00E40296">
      <w:pPr>
        <w:jc w:val="center"/>
        <w:rPr>
          <w:lang w:val="fr-FR"/>
        </w:rPr>
      </w:pPr>
    </w:p>
    <w:p w14:paraId="4D054C2A" w14:textId="606BF9E0" w:rsidR="0023201D" w:rsidRDefault="00DF7ADB" w:rsidP="00E40296">
      <w:pPr>
        <w:jc w:val="center"/>
        <w:rPr>
          <w:lang w:val="fr-FR"/>
        </w:rPr>
      </w:pPr>
      <w:r>
        <w:rPr>
          <w:noProof/>
        </w:rPr>
        <w:drawing>
          <wp:inline distT="0" distB="0" distL="0" distR="0" wp14:anchorId="52EEA7B5" wp14:editId="32D6844B">
            <wp:extent cx="4589091" cy="3998595"/>
            <wp:effectExtent l="0" t="0" r="2540" b="1905"/>
            <wp:docPr id="54801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15912" name=""/>
                    <pic:cNvPicPr/>
                  </pic:nvPicPr>
                  <pic:blipFill rotWithShape="1">
                    <a:blip r:embed="rId25"/>
                    <a:srcRect t="6542" r="33070" b="5981"/>
                    <a:stretch/>
                  </pic:blipFill>
                  <pic:spPr bwMode="auto">
                    <a:xfrm>
                      <a:off x="0" y="0"/>
                      <a:ext cx="4590034" cy="399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684FF" w14:textId="77777777" w:rsidR="00434D8A" w:rsidRDefault="00434D8A">
      <w:pPr>
        <w:rPr>
          <w:lang w:val="fr-FR"/>
        </w:rPr>
      </w:pPr>
    </w:p>
    <w:p w14:paraId="7B44B437" w14:textId="77777777" w:rsidR="00434D8A" w:rsidRDefault="00434D8A">
      <w:pPr>
        <w:rPr>
          <w:lang w:val="fr-FR"/>
        </w:rPr>
      </w:pPr>
    </w:p>
    <w:p w14:paraId="665BFC40" w14:textId="77777777" w:rsidR="00434D8A" w:rsidRDefault="00434D8A">
      <w:pPr>
        <w:rPr>
          <w:lang w:val="fr-FR"/>
        </w:rPr>
      </w:pPr>
    </w:p>
    <w:p w14:paraId="162D5FE5" w14:textId="77777777" w:rsidR="00434D8A" w:rsidRDefault="00434D8A">
      <w:pPr>
        <w:rPr>
          <w:lang w:val="fr-FR"/>
        </w:rPr>
      </w:pPr>
    </w:p>
    <w:p w14:paraId="42755BB0" w14:textId="77777777" w:rsidR="00434D8A" w:rsidRDefault="00434D8A">
      <w:pPr>
        <w:rPr>
          <w:lang w:val="fr-FR"/>
        </w:rPr>
      </w:pPr>
    </w:p>
    <w:p w14:paraId="7F42ADD8" w14:textId="77777777" w:rsidR="00434D8A" w:rsidRDefault="00434D8A">
      <w:pPr>
        <w:rPr>
          <w:lang w:val="fr-FR"/>
        </w:rPr>
      </w:pPr>
    </w:p>
    <w:p w14:paraId="6F6C0A6F" w14:textId="77777777" w:rsidR="00434D8A" w:rsidRDefault="00434D8A">
      <w:pPr>
        <w:rPr>
          <w:lang w:val="fr-FR"/>
        </w:rPr>
      </w:pPr>
    </w:p>
    <w:p w14:paraId="0F6069CB" w14:textId="77777777" w:rsidR="00434D8A" w:rsidRDefault="00434D8A">
      <w:pPr>
        <w:rPr>
          <w:lang w:val="fr-FR"/>
        </w:rPr>
      </w:pPr>
    </w:p>
    <w:p w14:paraId="76354006" w14:textId="77777777" w:rsidR="00434D8A" w:rsidRDefault="00434D8A">
      <w:pPr>
        <w:rPr>
          <w:lang w:val="fr-FR"/>
        </w:rPr>
      </w:pPr>
    </w:p>
    <w:p w14:paraId="5F473BB7" w14:textId="77777777" w:rsidR="00434D8A" w:rsidRDefault="00434D8A">
      <w:pPr>
        <w:rPr>
          <w:lang w:val="fr-FR"/>
        </w:rPr>
      </w:pPr>
    </w:p>
    <w:p w14:paraId="61B6ED20" w14:textId="77777777" w:rsidR="00434D8A" w:rsidRDefault="00434D8A">
      <w:pPr>
        <w:rPr>
          <w:lang w:val="fr-FR"/>
        </w:rPr>
      </w:pPr>
    </w:p>
    <w:p w14:paraId="2B7B806A" w14:textId="77777777" w:rsidR="00434D8A" w:rsidRDefault="00434D8A">
      <w:pPr>
        <w:rPr>
          <w:lang w:val="fr-FR"/>
        </w:rPr>
      </w:pPr>
    </w:p>
    <w:p w14:paraId="0A1DB1AE" w14:textId="77777777" w:rsidR="00434D8A" w:rsidRDefault="00434D8A">
      <w:pPr>
        <w:rPr>
          <w:lang w:val="fr-FR"/>
        </w:rPr>
      </w:pPr>
    </w:p>
    <w:p w14:paraId="25EE94FD" w14:textId="77777777" w:rsidR="00434D8A" w:rsidRDefault="00434D8A">
      <w:pPr>
        <w:rPr>
          <w:lang w:val="fr-FR"/>
        </w:rPr>
      </w:pPr>
    </w:p>
    <w:p w14:paraId="5D05E3B7" w14:textId="77777777" w:rsidR="00434D8A" w:rsidRDefault="00434D8A">
      <w:pPr>
        <w:rPr>
          <w:lang w:val="fr-FR"/>
        </w:rPr>
      </w:pPr>
    </w:p>
    <w:p w14:paraId="32B0C053" w14:textId="77777777" w:rsidR="00434D8A" w:rsidRDefault="00434D8A">
      <w:pPr>
        <w:rPr>
          <w:lang w:val="fr-FR"/>
        </w:rPr>
      </w:pPr>
    </w:p>
    <w:p w14:paraId="3C2A04B1" w14:textId="77777777" w:rsidR="00434D8A" w:rsidRDefault="00434D8A">
      <w:pPr>
        <w:rPr>
          <w:lang w:val="fr-FR"/>
        </w:rPr>
      </w:pPr>
    </w:p>
    <w:p w14:paraId="60EC04ED" w14:textId="77777777" w:rsidR="00434D8A" w:rsidRDefault="00434D8A">
      <w:pPr>
        <w:rPr>
          <w:lang w:val="fr-FR"/>
        </w:rPr>
      </w:pPr>
    </w:p>
    <w:p w14:paraId="6EE26F22" w14:textId="12BCE1D6" w:rsidR="0023201D" w:rsidRDefault="00434D8A" w:rsidP="00434D8A">
      <w:pPr>
        <w:pStyle w:val="Text"/>
        <w:rPr>
          <w:lang w:val="fr-FR"/>
        </w:rPr>
      </w:pPr>
      <w:r>
        <w:rPr>
          <w:lang w:val="fr-FR"/>
        </w:rPr>
        <w:t xml:space="preserve">I </w:t>
      </w:r>
      <w:r w:rsidRPr="00434D8A">
        <w:t>was uploaded to GitHub</w:t>
      </w:r>
    </w:p>
    <w:p w14:paraId="3E47DB51" w14:textId="77777777" w:rsidR="0023201D" w:rsidRDefault="0023201D">
      <w:pPr>
        <w:rPr>
          <w:lang w:val="fr-FR"/>
        </w:rPr>
      </w:pPr>
    </w:p>
    <w:p w14:paraId="289E5D65" w14:textId="77777777" w:rsidR="00434D8A" w:rsidRDefault="007B7A07">
      <w:pPr>
        <w:rPr>
          <w:sz w:val="24"/>
          <w:lang w:val="fr-FR"/>
        </w:rPr>
      </w:pPr>
      <w:hyperlink r:id="rId26" w:history="1">
        <w:r w:rsidRPr="003B712E">
          <w:rPr>
            <w:rStyle w:val="Hyperlink"/>
            <w:sz w:val="24"/>
            <w:lang w:val="fr-FR"/>
          </w:rPr>
          <w:t>https://github.com/maram2404/webAssignment.git</w:t>
        </w:r>
      </w:hyperlink>
    </w:p>
    <w:p w14:paraId="4AF663A2" w14:textId="5D7CBC43" w:rsidR="00434D8A" w:rsidRDefault="00E40296">
      <w:pPr>
        <w:rPr>
          <w:lang w:val="fr-FR"/>
        </w:rPr>
      </w:pPr>
      <w:hyperlink r:id="rId27" w:history="1">
        <w:r w:rsidRPr="003B712E">
          <w:rPr>
            <w:rStyle w:val="Hyperlink"/>
            <w:lang w:val="fr-FR"/>
          </w:rPr>
          <w:t>https://codespaces.new/maram2404/webAssignment</w:t>
        </w:r>
      </w:hyperlink>
    </w:p>
    <w:p w14:paraId="6E9FE35A" w14:textId="77777777" w:rsidR="00E40296" w:rsidRDefault="00E40296">
      <w:pPr>
        <w:rPr>
          <w:sz w:val="24"/>
          <w:lang w:val="fr-FR"/>
        </w:rPr>
      </w:pPr>
    </w:p>
    <w:p w14:paraId="1B13E5C9" w14:textId="77777777" w:rsidR="00434D8A" w:rsidRDefault="00434D8A">
      <w:pPr>
        <w:rPr>
          <w:sz w:val="24"/>
          <w:lang w:val="fr-FR"/>
        </w:rPr>
      </w:pPr>
    </w:p>
    <w:p w14:paraId="6CD1DD87" w14:textId="02E1B3A9" w:rsidR="002A4F6C" w:rsidRDefault="00434D8A" w:rsidP="00434D8A">
      <w:pPr>
        <w:rPr>
          <w:noProof/>
        </w:rPr>
      </w:pPr>
      <w:r>
        <w:rPr>
          <w:noProof/>
        </w:rPr>
        <w:drawing>
          <wp:inline distT="0" distB="0" distL="0" distR="0" wp14:anchorId="5A387C0F" wp14:editId="46404825">
            <wp:extent cx="6857764" cy="3992009"/>
            <wp:effectExtent l="0" t="0" r="635" b="8890"/>
            <wp:docPr id="43965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54683" name=""/>
                    <pic:cNvPicPr/>
                  </pic:nvPicPr>
                  <pic:blipFill rotWithShape="1">
                    <a:blip r:embed="rId28"/>
                    <a:srcRect t="7885" b="4797"/>
                    <a:stretch/>
                  </pic:blipFill>
                  <pic:spPr bwMode="auto">
                    <a:xfrm>
                      <a:off x="0" y="0"/>
                      <a:ext cx="6858000" cy="399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2B962" w14:textId="668514F7" w:rsidR="00E40296" w:rsidRPr="00E40296" w:rsidRDefault="00E40296" w:rsidP="00E40296">
      <w:pPr>
        <w:tabs>
          <w:tab w:val="left" w:pos="1201"/>
        </w:tabs>
        <w:rPr>
          <w:lang w:val="fr-FR"/>
        </w:rPr>
      </w:pPr>
    </w:p>
    <w:sectPr w:rsidR="00E40296" w:rsidRPr="00E40296" w:rsidSect="00DB6683">
      <w:pgSz w:w="12240" w:h="15840" w:code="1"/>
      <w:pgMar w:top="720" w:right="720" w:bottom="1080" w:left="720" w:header="709" w:footer="432" w:gutter="0"/>
      <w:pgBorders w:offsetFrom="page">
        <w:top w:val="single" w:sz="48" w:space="24" w:color="00C1C7" w:themeColor="accent2"/>
        <w:left w:val="single" w:sz="48" w:space="24" w:color="00C1C7" w:themeColor="accent2"/>
        <w:bottom w:val="single" w:sz="48" w:space="24" w:color="00C1C7" w:themeColor="accent2"/>
        <w:right w:val="single" w:sz="48" w:space="24" w:color="00C1C7" w:themeColor="accent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D3B6B2" w14:textId="77777777" w:rsidR="006715D6" w:rsidRDefault="006715D6" w:rsidP="001205A1">
      <w:r>
        <w:separator/>
      </w:r>
    </w:p>
  </w:endnote>
  <w:endnote w:type="continuationSeparator" w:id="0">
    <w:p w14:paraId="66F07700" w14:textId="77777777" w:rsidR="006715D6" w:rsidRDefault="006715D6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NewRomanPS-Bold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423591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ED5553" w14:textId="1E42F813" w:rsidR="000B0069" w:rsidRDefault="000B006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E5B41F" w14:textId="77777777" w:rsidR="000B0069" w:rsidRDefault="000B00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8620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D0A47B" w14:textId="1D4E10E1" w:rsidR="00DB6683" w:rsidRDefault="00DB668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C2735E" w14:textId="77777777" w:rsidR="00DB6683" w:rsidRDefault="00DB66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E9796A" w14:textId="77777777" w:rsidR="006715D6" w:rsidRDefault="006715D6" w:rsidP="001205A1">
      <w:r>
        <w:separator/>
      </w:r>
    </w:p>
  </w:footnote>
  <w:footnote w:type="continuationSeparator" w:id="0">
    <w:p w14:paraId="788CF8AE" w14:textId="77777777" w:rsidR="006715D6" w:rsidRDefault="006715D6" w:rsidP="00120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E04B54"/>
    <w:multiLevelType w:val="hybridMultilevel"/>
    <w:tmpl w:val="E01AC8C8"/>
    <w:lvl w:ilvl="0" w:tplc="4DF2AB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618B0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A3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6A55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E8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DCB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D25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D06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8A7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B8BC5D"/>
    <w:multiLevelType w:val="hybridMultilevel"/>
    <w:tmpl w:val="DF265CA6"/>
    <w:lvl w:ilvl="0" w:tplc="B3622F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2E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000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B4A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025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48E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06F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907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C64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9999315">
    <w:abstractNumId w:val="1"/>
  </w:num>
  <w:num w:numId="2" w16cid:durableId="140509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4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683"/>
    <w:rsid w:val="000A2A69"/>
    <w:rsid w:val="000B0069"/>
    <w:rsid w:val="000C1994"/>
    <w:rsid w:val="000C4ED1"/>
    <w:rsid w:val="001205A1"/>
    <w:rsid w:val="00142538"/>
    <w:rsid w:val="00154224"/>
    <w:rsid w:val="0023201D"/>
    <w:rsid w:val="00286C35"/>
    <w:rsid w:val="002877E8"/>
    <w:rsid w:val="002A4F6C"/>
    <w:rsid w:val="002E7C4E"/>
    <w:rsid w:val="0031055C"/>
    <w:rsid w:val="00371EE1"/>
    <w:rsid w:val="003767CC"/>
    <w:rsid w:val="0039287F"/>
    <w:rsid w:val="003A798E"/>
    <w:rsid w:val="00405784"/>
    <w:rsid w:val="00425A99"/>
    <w:rsid w:val="00434D8A"/>
    <w:rsid w:val="00517B1F"/>
    <w:rsid w:val="005E6B25"/>
    <w:rsid w:val="005F4F46"/>
    <w:rsid w:val="005F55CE"/>
    <w:rsid w:val="00637665"/>
    <w:rsid w:val="006715D6"/>
    <w:rsid w:val="006C60E6"/>
    <w:rsid w:val="006F508F"/>
    <w:rsid w:val="00713E3A"/>
    <w:rsid w:val="007B0740"/>
    <w:rsid w:val="007B7A07"/>
    <w:rsid w:val="007C1BAB"/>
    <w:rsid w:val="008648F6"/>
    <w:rsid w:val="00957EA6"/>
    <w:rsid w:val="00967C35"/>
    <w:rsid w:val="009B6A8C"/>
    <w:rsid w:val="009C6907"/>
    <w:rsid w:val="00A059BA"/>
    <w:rsid w:val="00A15CF7"/>
    <w:rsid w:val="00A24793"/>
    <w:rsid w:val="00A80B37"/>
    <w:rsid w:val="00A81248"/>
    <w:rsid w:val="00A95A60"/>
    <w:rsid w:val="00AF2A4E"/>
    <w:rsid w:val="00B26C25"/>
    <w:rsid w:val="00B703E9"/>
    <w:rsid w:val="00BE2BE4"/>
    <w:rsid w:val="00C213D9"/>
    <w:rsid w:val="00C66528"/>
    <w:rsid w:val="00C74716"/>
    <w:rsid w:val="00C915F0"/>
    <w:rsid w:val="00D22573"/>
    <w:rsid w:val="00D26C99"/>
    <w:rsid w:val="00DB6683"/>
    <w:rsid w:val="00DF7ADB"/>
    <w:rsid w:val="00E40296"/>
    <w:rsid w:val="00E607C2"/>
    <w:rsid w:val="00FB65B8"/>
    <w:rsid w:val="00FC49AE"/>
    <w:rsid w:val="00FD2FC3"/>
    <w:rsid w:val="074852EF"/>
    <w:rsid w:val="114F7CC5"/>
    <w:rsid w:val="1E648AD4"/>
    <w:rsid w:val="31FD0A2C"/>
    <w:rsid w:val="3E309B5A"/>
    <w:rsid w:val="46718119"/>
    <w:rsid w:val="480D517A"/>
    <w:rsid w:val="4ECF9D96"/>
    <w:rsid w:val="5B962731"/>
    <w:rsid w:val="6F40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8DD4EA"/>
  <w15:chartTrackingRefBased/>
  <w15:docId w15:val="{35799990-F3A5-4C21-852D-B4FB1AFCE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A059BA"/>
    <w:rPr>
      <w:sz w:val="28"/>
    </w:rPr>
  </w:style>
  <w:style w:type="paragraph" w:styleId="Heading1">
    <w:name w:val="heading 1"/>
    <w:basedOn w:val="Normal"/>
    <w:next w:val="Normal"/>
    <w:link w:val="Heading1Ch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AF2A4E"/>
    <w:pPr>
      <w:keepNext/>
      <w:keepLines/>
      <w:outlineLvl w:val="1"/>
    </w:pPr>
    <w:rPr>
      <w:rFonts w:eastAsiaTheme="majorEastAsia" w:cstheme="majorBidi"/>
      <w:i/>
      <w:color w:val="006063" w:themeColor="accent2" w:themeShade="80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AF2A4E"/>
    <w:rPr>
      <w:rFonts w:eastAsiaTheme="majorEastAsia" w:cstheme="majorBidi"/>
      <w:i/>
      <w:color w:val="006063" w:themeColor="accent2" w:themeShade="80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Heading3Char">
    <w:name w:val="Heading 3 Char"/>
    <w:basedOn w:val="DefaultParagraphFont"/>
    <w:link w:val="Heading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Heading4Char">
    <w:name w:val="Heading 4 Char"/>
    <w:basedOn w:val="DefaultParagraphFont"/>
    <w:link w:val="Heading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00000" w:themeColor="text1"/>
    </w:rPr>
  </w:style>
  <w:style w:type="paragraph" w:styleId="Header">
    <w:name w:val="header"/>
    <w:basedOn w:val="Normal"/>
    <w:link w:val="HeaderCh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6528"/>
  </w:style>
  <w:style w:type="paragraph" w:styleId="Footer">
    <w:name w:val="footer"/>
    <w:basedOn w:val="Normal"/>
    <w:link w:val="FooterCh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F508F"/>
    <w:rPr>
      <w:rFonts w:asciiTheme="majorHAnsi" w:hAnsiTheme="majorHAnsi"/>
      <w:color w:val="595959" w:themeColor="text1" w:themeTint="A6"/>
      <w:sz w:val="20"/>
    </w:rPr>
  </w:style>
  <w:style w:type="character" w:styleId="PageNumber">
    <w:name w:val="page number"/>
    <w:basedOn w:val="DefaultParagraphFont"/>
    <w:uiPriority w:val="99"/>
    <w:semiHidden/>
    <w:rsid w:val="001205A1"/>
  </w:style>
  <w:style w:type="character" w:customStyle="1" w:styleId="Heading5Char">
    <w:name w:val="Heading 5 Char"/>
    <w:basedOn w:val="DefaultParagraphFont"/>
    <w:link w:val="Heading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PlaceholderText">
    <w:name w:val="Placeholder Text"/>
    <w:basedOn w:val="DefaultParagraphFont"/>
    <w:uiPriority w:val="99"/>
    <w:semiHidden/>
    <w:rsid w:val="00C66528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QuoteChar">
    <w:name w:val="Quote Char"/>
    <w:basedOn w:val="DefaultParagraphFont"/>
    <w:link w:val="Quot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character" w:styleId="Hyperlink">
    <w:name w:val="Hyperlink"/>
    <w:basedOn w:val="DefaultParagraphFont"/>
    <w:uiPriority w:val="99"/>
    <w:semiHidden/>
    <w:rsid w:val="00DB668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6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github.com/maram2404/webAssignment.git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codespaces.new/maram2404/webAssignment" TargetMode="Externa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awei\AppData\Roaming\Microsoft\Templates\Jazzy%20student%20report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3D6332F6-ACB6-4984-B229-DA3FF6BDB3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DFF164-3CFC-443D-84DD-027A5EBE205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8A59C2-D2E8-40C9-83E6-36198F88AD2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Jazzy student report</Template>
  <TotalTime>100</TotalTime>
  <Pages>9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Maram Abdulrahman</cp:lastModifiedBy>
  <cp:revision>3</cp:revision>
  <dcterms:created xsi:type="dcterms:W3CDTF">2024-10-07T15:21:00Z</dcterms:created>
  <dcterms:modified xsi:type="dcterms:W3CDTF">2024-10-07T17:01:00Z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